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W w:w="10080" w:type="dxa"/>
        <w:jc w:val="center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6030"/>
        <w:gridCol w:w="4050"/>
      </w:tblGrid>
      <w:tr w:rsidR="009C5836" w:rsidRPr="001E3C2E" w14:paraId="52C683B2" w14:textId="77777777">
        <w:trPr>
          <w:trHeight w:val="668"/>
          <w:jc w:val="center"/>
        </w:trPr>
        <w:tc>
          <w:tcPr>
            <w:tcW w:w="6030" w:type="dxa"/>
            <w:tcBorders>
              <w:top w:val="single" w:sz="4" w:space="0" w:color="3B5E91"/>
              <w:bottom w:val="nil"/>
            </w:tcBorders>
            <w:shd w:val="clear" w:color="auto" w:fill="auto"/>
            <w:tcMar>
              <w:top w:w="0" w:type="dxa"/>
            </w:tcMar>
          </w:tcPr>
          <w:p w14:paraId="191E5A63" w14:textId="77777777" w:rsidR="009C5836" w:rsidRPr="001E3C2E" w:rsidRDefault="00511B11" w:rsidP="00CB478D">
            <w:r>
              <w:rPr>
                <w:noProof/>
              </w:rPr>
              <w:pict w14:anchorId="3DF65B1B">
                <v:rect id="_x0000_s1034" style="position:absolute;margin-left:-6.15pt;margin-top:-7.7pt;width:503.65pt;height:97.85pt;z-index:-251659264" fillcolor="#c6d4e8" stroked="f">
                  <v:fill color2="fill lighten(0)" rotate="t" method="linear sigma" focus="100%" type="gradient"/>
                </v:rect>
              </w:pict>
            </w:r>
          </w:p>
        </w:tc>
        <w:tc>
          <w:tcPr>
            <w:tcW w:w="4050" w:type="dxa"/>
            <w:tcBorders>
              <w:top w:val="single" w:sz="4" w:space="0" w:color="3B5E91"/>
            </w:tcBorders>
            <w:shd w:val="clear" w:color="auto" w:fill="auto"/>
          </w:tcPr>
          <w:p w14:paraId="3C7E4269" w14:textId="77777777" w:rsidR="009C5836" w:rsidRDefault="00DC6075" w:rsidP="00E27198">
            <w:pPr>
              <w:pStyle w:val="Heading1"/>
            </w:pPr>
            <w:r>
              <w:t>PURCHASE ORDER</w:t>
            </w:r>
          </w:p>
        </w:tc>
      </w:tr>
      <w:tr w:rsidR="009C5836" w:rsidRPr="001B6213" w14:paraId="48B174B8" w14:textId="77777777">
        <w:trPr>
          <w:trHeight w:val="558"/>
          <w:jc w:val="center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14:paraId="24B71D6E" w14:textId="77777777" w:rsidR="009C5836" w:rsidRPr="001B6213" w:rsidRDefault="009E659B" w:rsidP="009C5836">
            <w:pPr>
              <w:pStyle w:val="Name"/>
              <w:rPr>
                <w:sz w:val="32"/>
                <w:szCs w:val="32"/>
              </w:rPr>
            </w:pPr>
            <w:r w:rsidRPr="001B6213">
              <w:rPr>
                <w:sz w:val="32"/>
                <w:szCs w:val="32"/>
              </w:rPr>
              <w:t xml:space="preserve">Team </w:t>
            </w:r>
            <w:r w:rsidR="00FE7C87">
              <w:rPr>
                <w:sz w:val="32"/>
                <w:szCs w:val="32"/>
              </w:rPr>
              <w:t>2</w:t>
            </w:r>
          </w:p>
          <w:p w14:paraId="1FF0CFAB" w14:textId="77777777" w:rsidR="009C5836" w:rsidRPr="009E659B" w:rsidRDefault="009E659B" w:rsidP="009E659B">
            <w:pPr>
              <w:pStyle w:val="Name"/>
              <w:rPr>
                <w:b w:val="0"/>
                <w:i/>
                <w:sz w:val="15"/>
              </w:rPr>
            </w:pPr>
            <w:r w:rsidRPr="009E659B">
              <w:rPr>
                <w:b w:val="0"/>
                <w:i/>
                <w:sz w:val="15"/>
              </w:rPr>
              <w:t>Systems Engineering for Secure Computing-Intensive Environment</w:t>
            </w:r>
            <w:r>
              <w:rPr>
                <w:b w:val="0"/>
                <w:i/>
                <w:sz w:val="15"/>
              </w:rPr>
              <w:t>s – INSY7970</w:t>
            </w:r>
          </w:p>
        </w:tc>
        <w:tc>
          <w:tcPr>
            <w:tcW w:w="4050" w:type="dxa"/>
            <w:tcBorders>
              <w:bottom w:val="nil"/>
            </w:tcBorders>
            <w:shd w:val="clear" w:color="auto" w:fill="auto"/>
            <w:vAlign w:val="bottom"/>
          </w:tcPr>
          <w:p w14:paraId="745B8A44" w14:textId="77777777" w:rsidR="009C5836" w:rsidRPr="001B6213" w:rsidRDefault="00DC6075" w:rsidP="009C5836">
            <w:pPr>
              <w:pStyle w:val="DateandNumber"/>
              <w:rPr>
                <w:sz w:val="22"/>
                <w:szCs w:val="22"/>
              </w:rPr>
            </w:pPr>
            <w:r w:rsidRPr="001B6213">
              <w:rPr>
                <w:sz w:val="22"/>
                <w:szCs w:val="22"/>
              </w:rPr>
              <w:t xml:space="preserve">p.o. # </w:t>
            </w:r>
            <w:r w:rsidR="009E659B" w:rsidRPr="001B6213">
              <w:rPr>
                <w:sz w:val="22"/>
                <w:szCs w:val="22"/>
              </w:rPr>
              <w:t>1</w:t>
            </w:r>
            <w:r w:rsidR="001B6213" w:rsidRPr="001B6213">
              <w:rPr>
                <w:sz w:val="22"/>
                <w:szCs w:val="22"/>
              </w:rPr>
              <w:t xml:space="preserve"> of </w:t>
            </w:r>
            <w:r w:rsidR="00FE7C87">
              <w:rPr>
                <w:sz w:val="22"/>
                <w:szCs w:val="22"/>
              </w:rPr>
              <w:t>1</w:t>
            </w:r>
          </w:p>
          <w:p w14:paraId="76D446EA" w14:textId="77777777" w:rsidR="009C5836" w:rsidRPr="001B6213" w:rsidRDefault="009C5836" w:rsidP="009C5836">
            <w:pPr>
              <w:pStyle w:val="DateandNumber"/>
              <w:rPr>
                <w:sz w:val="22"/>
                <w:szCs w:val="22"/>
              </w:rPr>
            </w:pPr>
            <w:r w:rsidRPr="001B6213">
              <w:rPr>
                <w:sz w:val="22"/>
                <w:szCs w:val="22"/>
              </w:rPr>
              <w:t xml:space="preserve">Date: </w:t>
            </w:r>
            <w:r w:rsidRPr="001B6213">
              <w:rPr>
                <w:sz w:val="22"/>
                <w:szCs w:val="22"/>
              </w:rPr>
              <w:fldChar w:fldCharType="begin"/>
            </w:r>
            <w:r w:rsidRPr="001B6213">
              <w:rPr>
                <w:sz w:val="22"/>
                <w:szCs w:val="22"/>
              </w:rPr>
              <w:instrText xml:space="preserve"> DATE \@ "MMMM d, yyyy" </w:instrText>
            </w:r>
            <w:r w:rsidRPr="001B6213">
              <w:rPr>
                <w:sz w:val="22"/>
                <w:szCs w:val="22"/>
              </w:rPr>
              <w:fldChar w:fldCharType="separate"/>
            </w:r>
            <w:r w:rsidR="00511B11">
              <w:rPr>
                <w:noProof/>
                <w:sz w:val="22"/>
                <w:szCs w:val="22"/>
              </w:rPr>
              <w:t>March 11, 2011</w:t>
            </w:r>
            <w:r w:rsidRPr="001B6213">
              <w:rPr>
                <w:sz w:val="22"/>
                <w:szCs w:val="22"/>
              </w:rPr>
              <w:fldChar w:fldCharType="end"/>
            </w:r>
          </w:p>
        </w:tc>
      </w:tr>
    </w:tbl>
    <w:p w14:paraId="5AD79E78" w14:textId="77777777" w:rsidR="008A3C48" w:rsidRDefault="008A3C48"/>
    <w:p w14:paraId="1CE74374" w14:textId="77777777" w:rsidR="009C5836" w:rsidRPr="001E3C2E" w:rsidRDefault="009C5836" w:rsidP="00897D19"/>
    <w:tbl>
      <w:tblPr>
        <w:tblW w:w="11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655"/>
        <w:gridCol w:w="1856"/>
        <w:gridCol w:w="2984"/>
        <w:gridCol w:w="1860"/>
        <w:gridCol w:w="1289"/>
        <w:gridCol w:w="1328"/>
        <w:gridCol w:w="1308"/>
      </w:tblGrid>
      <w:tr w:rsidR="009E659B" w:rsidRPr="001B6213" w14:paraId="7F07D999" w14:textId="77777777" w:rsidTr="0096686D">
        <w:trPr>
          <w:cantSplit/>
          <w:trHeight w:val="288"/>
          <w:jc w:val="center"/>
        </w:trPr>
        <w:tc>
          <w:tcPr>
            <w:tcW w:w="655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6F137528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qty</w:t>
            </w:r>
          </w:p>
        </w:tc>
        <w:tc>
          <w:tcPr>
            <w:tcW w:w="1856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58826C53" w14:textId="77777777" w:rsidR="009E659B" w:rsidRPr="001B6213" w:rsidRDefault="001B6213" w:rsidP="00723603">
            <w:pPr>
              <w:pStyle w:val="ColumnHeading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name</w:t>
            </w:r>
          </w:p>
        </w:tc>
        <w:tc>
          <w:tcPr>
            <w:tcW w:w="2984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1E82A277" w14:textId="77777777" w:rsidR="009E659B" w:rsidRPr="001B6213" w:rsidRDefault="001B6213" w:rsidP="00723603">
            <w:pPr>
              <w:pStyle w:val="ColumnHeading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brief item </w:t>
            </w:r>
            <w:r w:rsidR="009E659B" w:rsidRPr="001B6213">
              <w:rPr>
                <w:sz w:val="20"/>
                <w:szCs w:val="20"/>
              </w:rPr>
              <w:t>description (if internet purchase provide the web address here)</w:t>
            </w:r>
          </w:p>
        </w:tc>
        <w:tc>
          <w:tcPr>
            <w:tcW w:w="186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149F81CE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vendor name</w:t>
            </w:r>
          </w:p>
        </w:tc>
        <w:tc>
          <w:tcPr>
            <w:tcW w:w="1289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</w:tcPr>
          <w:p w14:paraId="464375C1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 xml:space="preserve">Local </w:t>
            </w:r>
            <w:r w:rsidR="001B6213" w:rsidRPr="001B6213">
              <w:rPr>
                <w:sz w:val="20"/>
                <w:szCs w:val="20"/>
              </w:rPr>
              <w:t>merchant</w:t>
            </w:r>
            <w:r w:rsidR="001B6213">
              <w:rPr>
                <w:sz w:val="20"/>
                <w:szCs w:val="20"/>
              </w:rPr>
              <w:t xml:space="preserve"> (lm)</w:t>
            </w:r>
            <w:r w:rsidR="001B6213" w:rsidRPr="001B6213">
              <w:rPr>
                <w:sz w:val="20"/>
                <w:szCs w:val="20"/>
              </w:rPr>
              <w:t xml:space="preserve"> </w:t>
            </w:r>
            <w:r w:rsidRPr="001B6213">
              <w:rPr>
                <w:sz w:val="20"/>
                <w:szCs w:val="20"/>
              </w:rPr>
              <w:t>or internet</w:t>
            </w:r>
            <w:r w:rsidR="001B6213">
              <w:rPr>
                <w:sz w:val="20"/>
                <w:szCs w:val="20"/>
              </w:rPr>
              <w:t xml:space="preserve"> (i)</w:t>
            </w:r>
          </w:p>
        </w:tc>
        <w:tc>
          <w:tcPr>
            <w:tcW w:w="1328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2509569D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unit price</w:t>
            </w:r>
          </w:p>
        </w:tc>
        <w:tc>
          <w:tcPr>
            <w:tcW w:w="1308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724C9548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line total</w:t>
            </w:r>
          </w:p>
        </w:tc>
      </w:tr>
      <w:tr w:rsidR="00483EE7" w:rsidRPr="001E3C2E" w14:paraId="3DEAFA96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9424118" w14:textId="56C5EEE3" w:rsidR="00483EE7" w:rsidRDefault="00511B11" w:rsidP="00787D1B">
            <w:pPr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DC80E48" w14:textId="37D16C26" w:rsidR="00483EE7" w:rsidRDefault="00511B11" w:rsidP="00787D1B">
            <w:pPr>
              <w:jc w:val="center"/>
            </w:pPr>
            <w:r w:rsidRPr="00511B11">
              <w:t>FTDI Cable 5V VCC-3.3V I/O</w:t>
            </w: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ED8D4D1" w14:textId="4D75BCD3" w:rsidR="00483EE7" w:rsidRDefault="00511B11" w:rsidP="00787D1B">
            <w:pPr>
              <w:jc w:val="center"/>
            </w:pPr>
            <w:r w:rsidRPr="00511B11">
              <w:t>http://www.sparkfun.com/products/9717</w:t>
            </w: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F694F03" w14:textId="23C5EDB0" w:rsidR="00483EE7" w:rsidRPr="00CB478D" w:rsidRDefault="00511B11" w:rsidP="00787D1B">
            <w:pPr>
              <w:jc w:val="center"/>
            </w:pPr>
            <w:r>
              <w:t>Sparkfun</w:t>
            </w: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4608EDF2" w14:textId="38014522" w:rsidR="00483EE7" w:rsidRPr="00CB478D" w:rsidRDefault="00511B11" w:rsidP="00787D1B">
            <w:pPr>
              <w:pStyle w:val="Amount"/>
              <w:jc w:val="center"/>
            </w:pPr>
            <w:r>
              <w:t>I</w:t>
            </w: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14BE79C" w14:textId="77777777" w:rsidR="00511B11" w:rsidRPr="00511B11" w:rsidRDefault="00511B11" w:rsidP="00511B11">
            <w:pPr>
              <w:rPr>
                <w:rFonts w:ascii="Times" w:hAnsi="Times"/>
                <w:spacing w:val="0"/>
                <w:sz w:val="20"/>
                <w:szCs w:val="20"/>
              </w:rPr>
            </w:pPr>
            <w:r>
              <w:t>$</w:t>
            </w:r>
            <w:r w:rsidRPr="00511B11">
              <w:rPr>
                <w:rFonts w:ascii="Georgia" w:hAnsi="Georgia"/>
                <w:b/>
                <w:bCs/>
                <w:color w:val="77776E"/>
                <w:spacing w:val="0"/>
                <w:sz w:val="18"/>
              </w:rPr>
              <w:t>17.95</w:t>
            </w:r>
          </w:p>
          <w:p w14:paraId="5F9D3E2B" w14:textId="66814094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4BA07A51" w14:textId="77777777" w:rsidR="00511B11" w:rsidRPr="00511B11" w:rsidRDefault="00511B11" w:rsidP="00511B11">
            <w:pPr>
              <w:spacing w:line="240" w:lineRule="auto"/>
              <w:rPr>
                <w:rFonts w:ascii="Times" w:hAnsi="Times"/>
                <w:spacing w:val="0"/>
                <w:sz w:val="20"/>
                <w:szCs w:val="20"/>
              </w:rPr>
            </w:pPr>
            <w:r w:rsidRPr="00511B11">
              <w:rPr>
                <w:rFonts w:ascii="Georgia" w:hAnsi="Georgia"/>
                <w:b/>
                <w:bCs/>
                <w:color w:val="77776E"/>
                <w:spacing w:val="0"/>
                <w:sz w:val="18"/>
              </w:rPr>
              <w:t>17.95</w:t>
            </w:r>
          </w:p>
          <w:p w14:paraId="2E66EEFC" w14:textId="51C6BB0A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0257E46C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7A9C1971" w14:textId="38D9CCCF" w:rsidR="00483EE7" w:rsidRDefault="00511B11" w:rsidP="00787D1B">
            <w:pPr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188F2CB" w14:textId="0796D45D" w:rsidR="00483EE7" w:rsidRDefault="00511B11" w:rsidP="00787D1B">
            <w:pPr>
              <w:jc w:val="center"/>
            </w:pPr>
            <w:r w:rsidRPr="00511B11">
              <w:t>USB Oscilloscope</w:t>
            </w: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DD74192" w14:textId="337CD2D3" w:rsidR="00483EE7" w:rsidRDefault="00511B11" w:rsidP="00787D1B">
            <w:pPr>
              <w:jc w:val="center"/>
            </w:pPr>
            <w:r w:rsidRPr="00511B11">
              <w:t>http://www.sparkfun.com/products/9263</w:t>
            </w: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5FB4021" w14:textId="56B0B920" w:rsidR="00483EE7" w:rsidRPr="00CB478D" w:rsidRDefault="00511B11" w:rsidP="00787D1B">
            <w:pPr>
              <w:jc w:val="center"/>
            </w:pPr>
            <w:r>
              <w:t>Sparkfun</w:t>
            </w: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62D7ED68" w14:textId="54BADD9C" w:rsidR="00483EE7" w:rsidRPr="00CB478D" w:rsidRDefault="00511B11" w:rsidP="00787D1B">
            <w:pPr>
              <w:pStyle w:val="Amount"/>
              <w:jc w:val="center"/>
            </w:pPr>
            <w:r>
              <w:t>I</w:t>
            </w: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10BB8A32" w14:textId="271AA071" w:rsidR="00483EE7" w:rsidRPr="00CB478D" w:rsidRDefault="00511B11" w:rsidP="00787D1B">
            <w:pPr>
              <w:pStyle w:val="Amount"/>
              <w:jc w:val="center"/>
            </w:pPr>
            <w:r w:rsidRPr="00511B11">
              <w:t>249.95</w:t>
            </w: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5B16AB9" w14:textId="48CD945B" w:rsidR="00483EE7" w:rsidRPr="00CB478D" w:rsidRDefault="00511B11" w:rsidP="00787D1B">
            <w:pPr>
              <w:pStyle w:val="Amount"/>
              <w:jc w:val="center"/>
            </w:pPr>
            <w:r w:rsidRPr="00511B11">
              <w:t>249.95</w:t>
            </w:r>
          </w:p>
        </w:tc>
      </w:tr>
      <w:tr w:rsidR="00483EE7" w:rsidRPr="001E3C2E" w14:paraId="6D50386D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0E2B2F8" w14:textId="70D493D9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3F87C43" w14:textId="49B99D4E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EC3C83D" w14:textId="6600DA0A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77E591D2" w14:textId="3F5CCBBD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3D182A83" w14:textId="692B5B5C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323BBEE" w14:textId="3A76586F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CED7938" w14:textId="2F78703B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448CDFE9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9919AC5" w14:textId="72D71ACA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1EB4412" w14:textId="7173642E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99F2B79" w14:textId="72BDABC4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A539EFE" w14:textId="23258DCD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05074E8B" w14:textId="2517F52D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45CDCED" w14:textId="6D710D4B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79942CF0" w14:textId="2638D5DC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4F53059D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6B76B6B3" w14:textId="04058694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44BCEB0" w14:textId="53191348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B4511E0" w14:textId="2ECB94D2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3CB9359" w14:textId="0530737F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03E07010" w14:textId="5A29806B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5437C82A" w14:textId="43DB9680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7B06CF7E" w14:textId="412BAEBE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0FA33AF2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F0B4727" w14:textId="6FE43712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EB58B52" w14:textId="1DFF8D80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5AE8EB3" w14:textId="31517B9A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4A52E90" w14:textId="6415BF1C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1FF8135F" w14:textId="0076AE9F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B0BDAD0" w14:textId="5AD38A8A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0D612FC" w14:textId="630891F0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72035AEB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41910E3" w14:textId="2F561AFC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0A98611" w14:textId="7CED1BF2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2891D75" w14:textId="585CD891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13BDED5" w14:textId="308AD011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60E0563C" w14:textId="038F6E65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1959393B" w14:textId="23836A3D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EF54276" w14:textId="2121A9FF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66D9C9C3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5C3D01A" w14:textId="7253EDCA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4132A1F" w14:textId="0CDC1666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E43B557" w14:textId="346B20F5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7690886B" w14:textId="620351EF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21CE6B75" w14:textId="05D1F07B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6FD2147" w14:textId="20CA23F3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37F255FE" w14:textId="155609FE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49F0D14D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C1E2B89" w14:textId="5F537E0A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C78FD9D" w14:textId="3B02390D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8A63785" w14:textId="1DA4168F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6BACA7BB" w14:textId="2EE18B27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59AB9689" w14:textId="5AF61DC9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26BAEB4D" w14:textId="7270583D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BE1A12B" w14:textId="18D65B11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1883FFB4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69A595B" w14:textId="00E47ED6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A62BE7D" w14:textId="4B40680C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932B7BA" w14:textId="45EA5EB7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9BF06C7" w14:textId="4F1A7AEB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4073E093" w14:textId="5EB489E2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387B50E7" w14:textId="108F2614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DDB7E2A" w14:textId="21172911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2BF9EB66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AF56C57" w14:textId="3CE7A0FA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44A182D" w14:textId="74C4CC89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98E56A2" w14:textId="7C30BCB8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49E47FD" w14:textId="2C3B5B77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673C8528" w14:textId="64F1D313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17CD3DFA" w14:textId="06A78DA6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37CF6F9F" w14:textId="58E28F7D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7A3FE402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DC86A38" w14:textId="72AC330F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7C9FA8BA" w14:textId="7D319849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418E53A" w14:textId="3F1E01A3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A1EAD14" w14:textId="5A35056D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25E284ED" w14:textId="3B62D93E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7E123576" w14:textId="248C74A0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1B99E701" w14:textId="1D175E61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1BBD4A91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01B07FB" w14:textId="1A0ED609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80DE75A" w14:textId="7C0D01E6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8711FE5" w14:textId="2C70BCF0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66E15EE5" w14:textId="532ACFBF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6F0254B3" w14:textId="054214F6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47784B3E" w14:textId="6A100FFC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CEB58DF" w14:textId="532FC11B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19B79861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</w:tcPr>
          <w:p w14:paraId="47E2515A" w14:textId="7FDCDAE1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</w:tcPr>
          <w:p w14:paraId="5057B7C5" w14:textId="114E31E5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</w:tcPr>
          <w:p w14:paraId="5031E4BF" w14:textId="0DFBD605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</w:tcPr>
          <w:p w14:paraId="2521479C" w14:textId="77F85C5A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single" w:sz="4" w:space="0" w:color="auto"/>
              <w:right w:val="single" w:sz="4" w:space="0" w:color="3B5E91"/>
            </w:tcBorders>
          </w:tcPr>
          <w:p w14:paraId="08C4E572" w14:textId="1AA646D7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4A2FB9E" w14:textId="17F7DB57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7B9B8E86" w14:textId="4635C5F3" w:rsidR="00483EE7" w:rsidRPr="00CB478D" w:rsidRDefault="00483EE7" w:rsidP="00787D1B">
            <w:pPr>
              <w:pStyle w:val="Amount"/>
              <w:jc w:val="center"/>
            </w:pPr>
          </w:p>
        </w:tc>
      </w:tr>
      <w:tr w:rsidR="009E659B" w:rsidRPr="001E3C2E" w14:paraId="3AD49257" w14:textId="77777777" w:rsidTr="0096686D">
        <w:trPr>
          <w:cantSplit/>
          <w:trHeight w:val="288"/>
          <w:jc w:val="center"/>
        </w:trPr>
        <w:tc>
          <w:tcPr>
            <w:tcW w:w="7355" w:type="dxa"/>
            <w:gridSpan w:val="4"/>
            <w:vMerge w:val="restart"/>
            <w:tcBorders>
              <w:top w:val="single" w:sz="4" w:space="0" w:color="3B5E91"/>
              <w:left w:val="nil"/>
              <w:right w:val="nil"/>
            </w:tcBorders>
            <w:shd w:val="clear" w:color="auto" w:fill="auto"/>
            <w:vAlign w:val="center"/>
          </w:tcPr>
          <w:p w14:paraId="335D71B8" w14:textId="4D1B2684" w:rsidR="009E659B" w:rsidRDefault="0096686D" w:rsidP="00920BDD">
            <w: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06754" w14:textId="77777777" w:rsidR="009E659B" w:rsidRDefault="009E659B" w:rsidP="002A285A">
            <w:pPr>
              <w:pStyle w:val="Labels"/>
            </w:pPr>
          </w:p>
        </w:tc>
        <w:tc>
          <w:tcPr>
            <w:tcW w:w="1328" w:type="dxa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14:paraId="15E8BFEF" w14:textId="77777777" w:rsidR="009E659B" w:rsidRPr="001B6213" w:rsidRDefault="009E659B" w:rsidP="002A285A">
            <w:pPr>
              <w:pStyle w:val="Label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subtotal</w:t>
            </w:r>
          </w:p>
        </w:tc>
        <w:tc>
          <w:tcPr>
            <w:tcW w:w="1308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D17F311" w14:textId="3B7F44C6" w:rsidR="009E659B" w:rsidRPr="00CB478D" w:rsidRDefault="00483EE7" w:rsidP="00511B11">
            <w:pPr>
              <w:pStyle w:val="Amount"/>
            </w:pPr>
            <w:r>
              <w:t>$</w:t>
            </w:r>
            <w:r w:rsidR="00511B11">
              <w:t>267.90</w:t>
            </w:r>
          </w:p>
        </w:tc>
      </w:tr>
      <w:tr w:rsidR="009E659B" w:rsidRPr="001E3C2E" w14:paraId="71D20703" w14:textId="77777777" w:rsidTr="0096686D">
        <w:trPr>
          <w:cantSplit/>
          <w:trHeight w:val="288"/>
          <w:jc w:val="center"/>
        </w:trPr>
        <w:tc>
          <w:tcPr>
            <w:tcW w:w="7355" w:type="dxa"/>
            <w:gridSpan w:val="4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7FEF22B" w14:textId="77777777" w:rsidR="009E659B" w:rsidRDefault="009E659B" w:rsidP="00723603">
            <w:pPr>
              <w:pStyle w:val="ColumnHeadings"/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A9D17F0" w14:textId="77777777" w:rsidR="009E659B" w:rsidRDefault="009E659B" w:rsidP="002A285A">
            <w:pPr>
              <w:pStyle w:val="Labels"/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14:paraId="57AC347E" w14:textId="77777777" w:rsidR="009E659B" w:rsidRPr="001B6213" w:rsidRDefault="009E659B" w:rsidP="002A285A">
            <w:pPr>
              <w:pStyle w:val="Label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sales tax</w:t>
            </w:r>
          </w:p>
        </w:tc>
        <w:tc>
          <w:tcPr>
            <w:tcW w:w="1308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466AB9B" w14:textId="25A16F6B" w:rsidR="009E659B" w:rsidRPr="00CB478D" w:rsidRDefault="0096686D" w:rsidP="00CB478D">
            <w:pPr>
              <w:pStyle w:val="Amount"/>
            </w:pPr>
            <w:r>
              <w:t>0</w:t>
            </w:r>
          </w:p>
        </w:tc>
      </w:tr>
      <w:tr w:rsidR="00483EE7" w:rsidRPr="001E3C2E" w14:paraId="745D977E" w14:textId="77777777" w:rsidTr="0096686D">
        <w:trPr>
          <w:cantSplit/>
          <w:trHeight w:val="288"/>
          <w:jc w:val="center"/>
        </w:trPr>
        <w:tc>
          <w:tcPr>
            <w:tcW w:w="7355" w:type="dxa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3F6A7" w14:textId="77777777" w:rsidR="00483EE7" w:rsidRDefault="00483EE7" w:rsidP="00723603">
            <w:pPr>
              <w:pStyle w:val="ColumnHeadings"/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2FA2230" w14:textId="77777777" w:rsidR="00483EE7" w:rsidRDefault="00483EE7" w:rsidP="002A285A">
            <w:pPr>
              <w:pStyle w:val="Labels"/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14:paraId="20FE43C9" w14:textId="77777777" w:rsidR="00483EE7" w:rsidRPr="001B6213" w:rsidRDefault="00483EE7" w:rsidP="002A285A">
            <w:pPr>
              <w:pStyle w:val="Label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total</w:t>
            </w:r>
          </w:p>
        </w:tc>
        <w:tc>
          <w:tcPr>
            <w:tcW w:w="1308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57B4046" w14:textId="30BA74E8" w:rsidR="00483EE7" w:rsidRPr="00CB478D" w:rsidRDefault="00483EE7" w:rsidP="00511B11">
            <w:pPr>
              <w:pStyle w:val="Amount"/>
            </w:pPr>
            <w:r>
              <w:t>$</w:t>
            </w:r>
            <w:r w:rsidR="00511B11">
              <w:t>267.90</w:t>
            </w:r>
            <w:bookmarkStart w:id="0" w:name="_GoBack"/>
            <w:bookmarkEnd w:id="0"/>
          </w:p>
        </w:tc>
      </w:tr>
    </w:tbl>
    <w:p w14:paraId="4589A35A" w14:textId="77777777" w:rsidR="00897D19" w:rsidRDefault="00897D19" w:rsidP="001113DA"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3360"/>
        <w:gridCol w:w="1680"/>
        <w:gridCol w:w="1680"/>
        <w:gridCol w:w="2010"/>
        <w:gridCol w:w="1350"/>
      </w:tblGrid>
      <w:tr w:rsidR="001113DA" w:rsidRPr="001B6213" w14:paraId="4DE28107" w14:textId="77777777" w:rsidTr="001113DA">
        <w:trPr>
          <w:gridAfter w:val="2"/>
          <w:wAfter w:w="3360" w:type="dxa"/>
          <w:cantSplit/>
          <w:trHeight w:val="288"/>
          <w:jc w:val="center"/>
        </w:trPr>
        <w:tc>
          <w:tcPr>
            <w:tcW w:w="336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4C4C80CC" w14:textId="77777777" w:rsidR="001113DA" w:rsidRPr="001B6213" w:rsidRDefault="001113DA" w:rsidP="006C0D1F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Special SHIPPING requests?</w:t>
            </w:r>
          </w:p>
        </w:tc>
        <w:tc>
          <w:tcPr>
            <w:tcW w:w="3360" w:type="dxa"/>
            <w:gridSpan w:val="2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2DF5E86E" w14:textId="77777777" w:rsidR="001113DA" w:rsidRPr="001B6213" w:rsidRDefault="001113DA" w:rsidP="006C0D1F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Expected need DATE</w:t>
            </w:r>
          </w:p>
        </w:tc>
      </w:tr>
      <w:tr w:rsidR="001113DA" w:rsidRPr="001E3C2E" w14:paraId="20612ABE" w14:textId="77777777" w:rsidTr="001113DA">
        <w:trPr>
          <w:gridAfter w:val="2"/>
          <w:wAfter w:w="3360" w:type="dxa"/>
          <w:cantSplit/>
          <w:trHeight w:val="288"/>
          <w:jc w:val="center"/>
        </w:trPr>
        <w:tc>
          <w:tcPr>
            <w:tcW w:w="336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14:paraId="057CC4CF" w14:textId="77777777" w:rsidR="001113DA" w:rsidRPr="00CB478D" w:rsidRDefault="001113DA" w:rsidP="006C0D1F">
            <w:pPr>
              <w:pStyle w:val="Centered"/>
            </w:pPr>
          </w:p>
        </w:tc>
        <w:tc>
          <w:tcPr>
            <w:tcW w:w="3360" w:type="dxa"/>
            <w:gridSpan w:val="2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14:paraId="1E96F5D2" w14:textId="77777777" w:rsidR="001113DA" w:rsidRPr="00CB478D" w:rsidRDefault="001113DA" w:rsidP="006C0D1F">
            <w:pPr>
              <w:pStyle w:val="Centered"/>
            </w:pPr>
          </w:p>
        </w:tc>
      </w:tr>
      <w:tr w:rsidR="000D73B3" w:rsidRPr="001E3C2E" w14:paraId="42A147FC" w14:textId="77777777" w:rsidTr="001113DA">
        <w:tblPrEx>
          <w:tblBorders>
            <w:top w:val="none" w:sz="0" w:space="0" w:color="auto"/>
            <w:left w:val="none" w:sz="0" w:space="0" w:color="auto"/>
            <w:bottom w:val="single" w:sz="4" w:space="0" w:color="3B5E91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3"/>
          <w:jc w:val="center"/>
        </w:trPr>
        <w:tc>
          <w:tcPr>
            <w:tcW w:w="5040" w:type="dxa"/>
            <w:gridSpan w:val="2"/>
            <w:vMerge w:val="restart"/>
            <w:tcBorders>
              <w:bottom w:val="nil"/>
            </w:tcBorders>
            <w:shd w:val="clear" w:color="auto" w:fill="auto"/>
            <w:tcMar>
              <w:top w:w="144" w:type="dxa"/>
              <w:left w:w="115" w:type="dxa"/>
              <w:bottom w:w="0" w:type="dxa"/>
              <w:right w:w="115" w:type="dxa"/>
            </w:tcMar>
            <w:vAlign w:val="bottom"/>
          </w:tcPr>
          <w:p w14:paraId="4AB1905E" w14:textId="77777777" w:rsidR="000D73B3" w:rsidRDefault="000D73B3" w:rsidP="009E659B">
            <w:pPr>
              <w:pStyle w:val="NumberedList"/>
            </w:pPr>
            <w:r w:rsidRPr="00590115">
              <w:t xml:space="preserve">Please send </w:t>
            </w:r>
            <w:r w:rsidR="009E659B">
              <w:t>a</w:t>
            </w:r>
            <w:r w:rsidRPr="00590115">
              <w:t xml:space="preserve"> </w:t>
            </w:r>
            <w:r w:rsidR="009E659B">
              <w:t xml:space="preserve">completed </w:t>
            </w:r>
            <w:r w:rsidRPr="00590115">
              <w:t>cop</w:t>
            </w:r>
            <w:r w:rsidR="009E659B">
              <w:t xml:space="preserve">y of this file to </w:t>
            </w:r>
            <w:hyperlink r:id="rId8" w:history="1">
              <w:r w:rsidR="001B6213" w:rsidRPr="004676C3">
                <w:rPr>
                  <w:rStyle w:val="Hyperlink"/>
                  <w:color w:val="0000FF" w:themeColor="hyperlink"/>
                </w:rPr>
                <w:t>jlb0014@auburn.edu</w:t>
              </w:r>
            </w:hyperlink>
          </w:p>
          <w:p w14:paraId="18FC3BB8" w14:textId="77777777" w:rsidR="001B6213" w:rsidRDefault="001B6213" w:rsidP="009E659B">
            <w:pPr>
              <w:pStyle w:val="NumberedList"/>
            </w:pPr>
            <w:r>
              <w:t>It should be rare to have a special shipping request</w:t>
            </w:r>
          </w:p>
          <w:p w14:paraId="1F8BC5F5" w14:textId="77777777" w:rsidR="001B6213" w:rsidRPr="001E3C2E" w:rsidRDefault="001B6213" w:rsidP="009E659B">
            <w:pPr>
              <w:pStyle w:val="NumberedList"/>
            </w:pPr>
            <w:r>
              <w:t>Be realistic about the expected need date</w:t>
            </w:r>
          </w:p>
        </w:tc>
        <w:tc>
          <w:tcPr>
            <w:tcW w:w="5040" w:type="dxa"/>
            <w:gridSpan w:val="3"/>
            <w:tcBorders>
              <w:bottom w:val="single" w:sz="4" w:space="0" w:color="3B5E91"/>
            </w:tcBorders>
            <w:shd w:val="clear" w:color="auto" w:fill="auto"/>
            <w:tcMar>
              <w:left w:w="115" w:type="dxa"/>
              <w:bottom w:w="58" w:type="dxa"/>
              <w:right w:w="115" w:type="dxa"/>
            </w:tcMar>
            <w:vAlign w:val="bottom"/>
          </w:tcPr>
          <w:p w14:paraId="5035FFC0" w14:textId="77777777" w:rsidR="000D73B3" w:rsidRPr="007C7496" w:rsidRDefault="000D73B3" w:rsidP="00FD5B58"/>
        </w:tc>
      </w:tr>
      <w:tr w:rsidR="000D73B3" w:rsidRPr="001E3C2E" w14:paraId="0B62FF8C" w14:textId="77777777" w:rsidTr="001113DA">
        <w:tblPrEx>
          <w:tblBorders>
            <w:top w:val="none" w:sz="0" w:space="0" w:color="auto"/>
            <w:left w:val="none" w:sz="0" w:space="0" w:color="auto"/>
            <w:bottom w:val="single" w:sz="4" w:space="0" w:color="3B5E91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/>
          <w:jc w:val="center"/>
        </w:trPr>
        <w:tc>
          <w:tcPr>
            <w:tcW w:w="504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bottom"/>
          </w:tcPr>
          <w:p w14:paraId="40536337" w14:textId="77777777" w:rsidR="000D73B3" w:rsidRPr="00590115" w:rsidRDefault="000D73B3" w:rsidP="00FD5B58">
            <w:pPr>
              <w:pStyle w:val="NumberedList"/>
            </w:pPr>
          </w:p>
        </w:tc>
        <w:tc>
          <w:tcPr>
            <w:tcW w:w="3690" w:type="dxa"/>
            <w:gridSpan w:val="2"/>
            <w:tcBorders>
              <w:top w:val="single" w:sz="4" w:space="0" w:color="3B5E91"/>
              <w:bottom w:val="nil"/>
            </w:tcBorders>
            <w:shd w:val="clear" w:color="auto" w:fill="auto"/>
          </w:tcPr>
          <w:p w14:paraId="5A12188F" w14:textId="77777777" w:rsidR="000D73B3" w:rsidRPr="007C7496" w:rsidRDefault="000D73B3" w:rsidP="00FD5B58">
            <w:pPr>
              <w:pStyle w:val="Heading3"/>
            </w:pPr>
            <w:r>
              <w:t>Authorized by</w:t>
            </w:r>
          </w:p>
        </w:tc>
        <w:tc>
          <w:tcPr>
            <w:tcW w:w="1350" w:type="dxa"/>
            <w:tcBorders>
              <w:top w:val="single" w:sz="4" w:space="0" w:color="3B5E91"/>
              <w:bottom w:val="nil"/>
            </w:tcBorders>
            <w:shd w:val="clear" w:color="auto" w:fill="auto"/>
          </w:tcPr>
          <w:p w14:paraId="03450F27" w14:textId="77777777" w:rsidR="000D73B3" w:rsidRPr="007C7496" w:rsidRDefault="000D73B3" w:rsidP="00FD5B58">
            <w:pPr>
              <w:pStyle w:val="Heading3"/>
            </w:pPr>
            <w:r>
              <w:t>Date</w:t>
            </w:r>
          </w:p>
        </w:tc>
      </w:tr>
    </w:tbl>
    <w:p w14:paraId="6FF25010" w14:textId="77777777" w:rsidR="00B764B8" w:rsidRPr="001E3C2E" w:rsidRDefault="00511B11" w:rsidP="00920BDD">
      <w:r>
        <w:rPr>
          <w:noProof/>
        </w:rPr>
        <w:pict w14:anchorId="2F11FBB1">
          <v:group id="_x0000_s1044" style="position:absolute;margin-left:0;margin-top:-15pt;width:504.05pt;height:43.75pt;z-index:-251658240;mso-position-horizontal:center;mso-position-horizontal-relative:margin;mso-position-vertical-relative:text" coordorigin="1066,14085" coordsize="10081,875">
            <v:rect id="_x0000_s1045" style="position:absolute;left:1066;top:14085;width:10081;height:875" fillcolor="#c6d4e8" stroked="f">
              <v:fill color2="fill lighten(0)" rotate="t" method="linear sigma" type="gradient"/>
            </v:rect>
            <v:line id="_x0000_s1046" style="position:absolute" from="1080,14936" to="11131,14943" strokecolor="#3b5e91" strokeweight=".5pt"/>
            <w10:wrap anchorx="margin"/>
          </v:group>
        </w:pict>
      </w:r>
    </w:p>
    <w:sectPr w:rsidR="00B764B8" w:rsidRPr="001E3C2E" w:rsidSect="00220DDD">
      <w:pgSz w:w="12240" w:h="15840" w:code="1"/>
      <w:pgMar w:top="720" w:right="720" w:bottom="864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505EBF7" w14:textId="77777777" w:rsidR="00502695" w:rsidRDefault="00502695">
      <w:r>
        <w:separator/>
      </w:r>
    </w:p>
  </w:endnote>
  <w:endnote w:type="continuationSeparator" w:id="0">
    <w:p w14:paraId="27F061B0" w14:textId="77777777" w:rsidR="00502695" w:rsidRDefault="0050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FF189D1" w14:textId="77777777" w:rsidR="00502695" w:rsidRDefault="00502695">
      <w:r>
        <w:separator/>
      </w:r>
    </w:p>
  </w:footnote>
  <w:footnote w:type="continuationSeparator" w:id="0">
    <w:p w14:paraId="6B8025E6" w14:textId="77777777" w:rsidR="00502695" w:rsidRDefault="00502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5175CEC"/>
    <w:multiLevelType w:val="hybridMultilevel"/>
    <w:tmpl w:val="E2EE502A"/>
    <w:lvl w:ilvl="0" w:tplc="DC02F17A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>
      <o:colormru v:ext="edit" colors="#3b5e91,#c6d4e8"/>
    </o:shapedefaults>
    <o:shapelayout v:ext="edit"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6213"/>
    <w:rsid w:val="00002021"/>
    <w:rsid w:val="00012C15"/>
    <w:rsid w:val="00012DA5"/>
    <w:rsid w:val="00017A97"/>
    <w:rsid w:val="000403E8"/>
    <w:rsid w:val="000417F9"/>
    <w:rsid w:val="00043699"/>
    <w:rsid w:val="00052BC2"/>
    <w:rsid w:val="00056E24"/>
    <w:rsid w:val="00084125"/>
    <w:rsid w:val="000A72A8"/>
    <w:rsid w:val="000C60AF"/>
    <w:rsid w:val="000D73B3"/>
    <w:rsid w:val="000E592C"/>
    <w:rsid w:val="0010192D"/>
    <w:rsid w:val="001106B8"/>
    <w:rsid w:val="001113DA"/>
    <w:rsid w:val="0015744F"/>
    <w:rsid w:val="001724F6"/>
    <w:rsid w:val="001B5462"/>
    <w:rsid w:val="001B5F25"/>
    <w:rsid w:val="001B6213"/>
    <w:rsid w:val="001D6696"/>
    <w:rsid w:val="001E3C2E"/>
    <w:rsid w:val="001F1EA7"/>
    <w:rsid w:val="0020532B"/>
    <w:rsid w:val="00205DD6"/>
    <w:rsid w:val="00207555"/>
    <w:rsid w:val="0021009B"/>
    <w:rsid w:val="00213FAA"/>
    <w:rsid w:val="00220DDD"/>
    <w:rsid w:val="00240B79"/>
    <w:rsid w:val="00246484"/>
    <w:rsid w:val="00251C32"/>
    <w:rsid w:val="002A285A"/>
    <w:rsid w:val="00322C00"/>
    <w:rsid w:val="00326411"/>
    <w:rsid w:val="00341D54"/>
    <w:rsid w:val="003465E2"/>
    <w:rsid w:val="00360D3D"/>
    <w:rsid w:val="003756B5"/>
    <w:rsid w:val="00387E68"/>
    <w:rsid w:val="00391A6C"/>
    <w:rsid w:val="003B7E00"/>
    <w:rsid w:val="003D6485"/>
    <w:rsid w:val="003E3D7F"/>
    <w:rsid w:val="003F03CA"/>
    <w:rsid w:val="004122AC"/>
    <w:rsid w:val="00413CC1"/>
    <w:rsid w:val="00416A5B"/>
    <w:rsid w:val="00431128"/>
    <w:rsid w:val="00436B94"/>
    <w:rsid w:val="004526C5"/>
    <w:rsid w:val="004676C3"/>
    <w:rsid w:val="00473FA7"/>
    <w:rsid w:val="004776DC"/>
    <w:rsid w:val="004801EC"/>
    <w:rsid w:val="00483EE7"/>
    <w:rsid w:val="004963DA"/>
    <w:rsid w:val="004B3C2D"/>
    <w:rsid w:val="004D6D3B"/>
    <w:rsid w:val="004E3995"/>
    <w:rsid w:val="00502695"/>
    <w:rsid w:val="00511B11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1E55"/>
    <w:rsid w:val="006171BA"/>
    <w:rsid w:val="00640AAC"/>
    <w:rsid w:val="00647F33"/>
    <w:rsid w:val="0065596D"/>
    <w:rsid w:val="006C0D1F"/>
    <w:rsid w:val="006C4528"/>
    <w:rsid w:val="006C6182"/>
    <w:rsid w:val="006D2782"/>
    <w:rsid w:val="006D7730"/>
    <w:rsid w:val="006F21A0"/>
    <w:rsid w:val="00703C78"/>
    <w:rsid w:val="00723603"/>
    <w:rsid w:val="0074437D"/>
    <w:rsid w:val="00751F2C"/>
    <w:rsid w:val="00763353"/>
    <w:rsid w:val="00787D1B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24635"/>
    <w:rsid w:val="00842DE6"/>
    <w:rsid w:val="00851372"/>
    <w:rsid w:val="00897D19"/>
    <w:rsid w:val="008A1909"/>
    <w:rsid w:val="008A3C48"/>
    <w:rsid w:val="008B549F"/>
    <w:rsid w:val="008C1DFD"/>
    <w:rsid w:val="008D63CA"/>
    <w:rsid w:val="008E6D99"/>
    <w:rsid w:val="008F7829"/>
    <w:rsid w:val="0090343B"/>
    <w:rsid w:val="00904F13"/>
    <w:rsid w:val="00920BDD"/>
    <w:rsid w:val="00923ED7"/>
    <w:rsid w:val="0093568C"/>
    <w:rsid w:val="009463E1"/>
    <w:rsid w:val="009520ED"/>
    <w:rsid w:val="00966790"/>
    <w:rsid w:val="0096686D"/>
    <w:rsid w:val="0098251A"/>
    <w:rsid w:val="009837EB"/>
    <w:rsid w:val="009A1F18"/>
    <w:rsid w:val="009A6AF5"/>
    <w:rsid w:val="009C5836"/>
    <w:rsid w:val="009E6065"/>
    <w:rsid w:val="009E659B"/>
    <w:rsid w:val="009E7724"/>
    <w:rsid w:val="00A10B6B"/>
    <w:rsid w:val="00A11DBF"/>
    <w:rsid w:val="00A347C7"/>
    <w:rsid w:val="00A4752F"/>
    <w:rsid w:val="00A62877"/>
    <w:rsid w:val="00A67B29"/>
    <w:rsid w:val="00A71F71"/>
    <w:rsid w:val="00AB03C9"/>
    <w:rsid w:val="00AC11F1"/>
    <w:rsid w:val="00AD4870"/>
    <w:rsid w:val="00B530A0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344E"/>
    <w:rsid w:val="00C74974"/>
    <w:rsid w:val="00CA02C8"/>
    <w:rsid w:val="00CA1CFC"/>
    <w:rsid w:val="00CB478D"/>
    <w:rsid w:val="00CB4CBD"/>
    <w:rsid w:val="00CD79C7"/>
    <w:rsid w:val="00CF01AF"/>
    <w:rsid w:val="00D131EF"/>
    <w:rsid w:val="00D20C35"/>
    <w:rsid w:val="00D33CEA"/>
    <w:rsid w:val="00D34533"/>
    <w:rsid w:val="00D4146A"/>
    <w:rsid w:val="00D45E69"/>
    <w:rsid w:val="00D7042E"/>
    <w:rsid w:val="00D76A11"/>
    <w:rsid w:val="00DC1152"/>
    <w:rsid w:val="00DC6075"/>
    <w:rsid w:val="00DE09CB"/>
    <w:rsid w:val="00DF7693"/>
    <w:rsid w:val="00E075E1"/>
    <w:rsid w:val="00E27198"/>
    <w:rsid w:val="00E358C1"/>
    <w:rsid w:val="00E371FA"/>
    <w:rsid w:val="00E42426"/>
    <w:rsid w:val="00E6107D"/>
    <w:rsid w:val="00E9764B"/>
    <w:rsid w:val="00EF58B4"/>
    <w:rsid w:val="00F1292B"/>
    <w:rsid w:val="00F470F9"/>
    <w:rsid w:val="00F52042"/>
    <w:rsid w:val="00F64BE0"/>
    <w:rsid w:val="00F70E38"/>
    <w:rsid w:val="00F71FB1"/>
    <w:rsid w:val="00FB1848"/>
    <w:rsid w:val="00FC643D"/>
    <w:rsid w:val="00FD0114"/>
    <w:rsid w:val="00FD0E4D"/>
    <w:rsid w:val="00FD5B58"/>
    <w:rsid w:val="00FE7C87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5A198D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Hyperlink">
    <w:name w:val="Hyperlink"/>
    <w:basedOn w:val="DefaultParagraphFont"/>
    <w:rsid w:val="001B6213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customStyle="1" w:styleId="NumberedList">
    <w:name w:val="Numbered List"/>
    <w:basedOn w:val="Normal"/>
    <w:rsid w:val="002A285A"/>
    <w:pPr>
      <w:numPr>
        <w:numId w:val="3"/>
      </w:numPr>
      <w:spacing w:after="80"/>
    </w:pPr>
    <w:rPr>
      <w:sz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359">
      <w:bodyDiv w:val="1"/>
      <w:marLeft w:val="90"/>
      <w:marRight w:val="9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004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548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lb0014@auburn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lb0014\Application%20Data\Microsoft\Templates\Purchase%20or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Settings\jlb0014\Application Data\Microsoft\Templates\Purchase order.dot</Template>
  <TotalTime>57</TotalTime>
  <Pages>1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jlb0014</dc:creator>
  <cp:keywords/>
  <dc:description/>
  <cp:lastModifiedBy>John Harrison</cp:lastModifiedBy>
  <cp:revision>7</cp:revision>
  <cp:lastPrinted>2004-06-01T17:07:00Z</cp:lastPrinted>
  <dcterms:created xsi:type="dcterms:W3CDTF">2011-02-04T14:07:00Z</dcterms:created>
  <dcterms:modified xsi:type="dcterms:W3CDTF">2011-03-11T06:16:00Z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TC011294601033</vt:lpwstr>
  </property>
</Properties>
</file>